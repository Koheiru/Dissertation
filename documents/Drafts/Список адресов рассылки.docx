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C9" w:rsidRPr="00DD3CDC" w:rsidRDefault="008916C9" w:rsidP="00577FB3">
      <w:pPr>
        <w:jc w:val="center"/>
        <w:rPr>
          <w:color w:val="000000"/>
        </w:rPr>
      </w:pPr>
    </w:p>
    <w:p w:rsidR="008916C9" w:rsidRPr="00DD3CDC" w:rsidRDefault="008916C9" w:rsidP="00577FB3">
      <w:pPr>
        <w:jc w:val="center"/>
        <w:rPr>
          <w:color w:val="000000"/>
        </w:rPr>
      </w:pPr>
      <w:r w:rsidRPr="00DD3CDC">
        <w:rPr>
          <w:color w:val="000000"/>
        </w:rPr>
        <w:t>СПИСОК АДРЕСОВ РАССЫЛКИ</w:t>
      </w:r>
    </w:p>
    <w:p w:rsidR="008916C9" w:rsidRPr="00DD3CDC" w:rsidRDefault="008916C9" w:rsidP="00577FB3">
      <w:pPr>
        <w:jc w:val="center"/>
        <w:rPr>
          <w:color w:val="000000"/>
        </w:rPr>
      </w:pPr>
      <w:r w:rsidRPr="00DD3CDC">
        <w:rPr>
          <w:color w:val="000000"/>
        </w:rPr>
        <w:t>предприятиям и организациям автореферата</w:t>
      </w:r>
    </w:p>
    <w:p w:rsidR="008916C9" w:rsidRPr="00DD3CDC" w:rsidRDefault="008916C9" w:rsidP="00577FB3">
      <w:pPr>
        <w:jc w:val="center"/>
        <w:rPr>
          <w:color w:val="000000"/>
        </w:rPr>
      </w:pPr>
      <w:r w:rsidRPr="00DD3CDC">
        <w:rPr>
          <w:color w:val="000000"/>
        </w:rPr>
        <w:t xml:space="preserve">диссертационной работы </w:t>
      </w:r>
    </w:p>
    <w:p w:rsidR="008916C9" w:rsidRPr="00DD3CDC" w:rsidRDefault="008916C9" w:rsidP="003B31A8">
      <w:pPr>
        <w:jc w:val="center"/>
        <w:rPr>
          <w:color w:val="000000"/>
        </w:rPr>
      </w:pPr>
      <w:r>
        <w:rPr>
          <w:color w:val="000000"/>
        </w:rPr>
        <w:t>Тюменцева Юрия Владимировича</w:t>
      </w:r>
    </w:p>
    <w:p w:rsidR="008916C9" w:rsidRPr="00F766EC" w:rsidRDefault="008916C9" w:rsidP="00E14293">
      <w:pPr>
        <w:jc w:val="center"/>
        <w:rPr>
          <w:color w:val="000000"/>
          <w:spacing w:val="-8"/>
        </w:rPr>
      </w:pPr>
      <w:r w:rsidRPr="00F766EC">
        <w:rPr>
          <w:color w:val="000000"/>
          <w:spacing w:val="-8"/>
        </w:rPr>
        <w:t xml:space="preserve">на тему </w:t>
      </w:r>
      <w:r w:rsidRPr="00DD3CDC">
        <w:rPr>
          <w:color w:val="000000"/>
        </w:rPr>
        <w:t>«</w:t>
      </w:r>
      <w:r>
        <w:t>Нейросетевое моделирование адаптивных динамических систем</w:t>
      </w:r>
      <w:r w:rsidRPr="00DD3CDC">
        <w:rPr>
          <w:color w:val="000000"/>
        </w:rPr>
        <w:t>»</w:t>
      </w:r>
      <w:r w:rsidRPr="00F766EC">
        <w:rPr>
          <w:color w:val="000000"/>
          <w:spacing w:val="-8"/>
        </w:rPr>
        <w:t xml:space="preserve">, представленной на соискание ученой степени </w:t>
      </w:r>
      <w:r>
        <w:rPr>
          <w:color w:val="000000"/>
          <w:spacing w:val="-8"/>
        </w:rPr>
        <w:t>доктора</w:t>
      </w:r>
      <w:r w:rsidRPr="00F766EC">
        <w:rPr>
          <w:color w:val="000000"/>
          <w:spacing w:val="-8"/>
        </w:rPr>
        <w:t xml:space="preserve"> т</w:t>
      </w:r>
      <w:r>
        <w:rPr>
          <w:color w:val="000000"/>
          <w:spacing w:val="-8"/>
        </w:rPr>
        <w:t>ехн</w:t>
      </w:r>
      <w:r w:rsidRPr="00F766EC">
        <w:rPr>
          <w:color w:val="000000"/>
          <w:spacing w:val="-8"/>
        </w:rPr>
        <w:t xml:space="preserve">ических наук по специальности </w:t>
      </w:r>
    </w:p>
    <w:p w:rsidR="008916C9" w:rsidRDefault="008916C9" w:rsidP="00E14293">
      <w:pPr>
        <w:jc w:val="center"/>
        <w:rPr>
          <w:color w:val="000000"/>
        </w:rPr>
      </w:pPr>
      <w:r w:rsidRPr="00F766EC">
        <w:rPr>
          <w:color w:val="000000"/>
        </w:rPr>
        <w:t>0</w:t>
      </w:r>
      <w:r>
        <w:rPr>
          <w:color w:val="000000"/>
        </w:rPr>
        <w:t>5</w:t>
      </w:r>
      <w:r w:rsidRPr="00F766EC">
        <w:rPr>
          <w:color w:val="000000"/>
        </w:rPr>
        <w:t>.</w:t>
      </w:r>
      <w:r>
        <w:rPr>
          <w:color w:val="000000"/>
        </w:rPr>
        <w:t>13</w:t>
      </w:r>
      <w:r w:rsidRPr="00F766EC">
        <w:rPr>
          <w:color w:val="000000"/>
        </w:rPr>
        <w:t>.0</w:t>
      </w:r>
      <w:r>
        <w:rPr>
          <w:color w:val="000000"/>
        </w:rPr>
        <w:t>1</w:t>
      </w:r>
      <w:r w:rsidRPr="00F766EC">
        <w:rPr>
          <w:color w:val="000000"/>
        </w:rPr>
        <w:t xml:space="preserve"> -  </w:t>
      </w:r>
      <w:r>
        <w:rPr>
          <w:color w:val="000000"/>
        </w:rPr>
        <w:t xml:space="preserve">Системный анализ, управление и обработка информации </w:t>
      </w:r>
    </w:p>
    <w:p w:rsidR="008916C9" w:rsidRPr="00DD3CDC" w:rsidRDefault="008916C9" w:rsidP="00E14293">
      <w:pPr>
        <w:jc w:val="center"/>
        <w:rPr>
          <w:color w:val="000000"/>
        </w:rPr>
      </w:pPr>
      <w:r>
        <w:rPr>
          <w:color w:val="000000"/>
        </w:rPr>
        <w:t>(авиационная и ракетно-космическая техника)</w:t>
      </w:r>
    </w:p>
    <w:p w:rsidR="008916C9" w:rsidRPr="00DD3CDC" w:rsidRDefault="008916C9" w:rsidP="00E14293">
      <w:pPr>
        <w:jc w:val="center"/>
        <w:rPr>
          <w:color w:val="000000"/>
          <w:spacing w:val="-8"/>
        </w:rPr>
      </w:pPr>
    </w:p>
    <w:p w:rsidR="008916C9" w:rsidRPr="00DD3CDC" w:rsidRDefault="008916C9" w:rsidP="00597960">
      <w:pPr>
        <w:rPr>
          <w:color w:val="000000"/>
        </w:rPr>
      </w:pPr>
      <w:r w:rsidRPr="00DD3CDC">
        <w:rPr>
          <w:color w:val="000000"/>
        </w:rPr>
        <w:t>В соответствии с решением Диссертационного совета Д 212.125.1</w:t>
      </w:r>
      <w:r>
        <w:rPr>
          <w:color w:val="000000"/>
        </w:rPr>
        <w:t>2</w:t>
      </w:r>
      <w:r w:rsidRPr="00DD3CDC">
        <w:rPr>
          <w:color w:val="000000"/>
        </w:rPr>
        <w:t xml:space="preserve"> от «</w:t>
      </w:r>
      <w:r w:rsidRPr="004831C2">
        <w:rPr>
          <w:color w:val="000000"/>
        </w:rPr>
        <w:t xml:space="preserve"> 03</w:t>
      </w:r>
      <w:r w:rsidRPr="00DD3CDC">
        <w:rPr>
          <w:color w:val="000000"/>
        </w:rPr>
        <w:t xml:space="preserve">» </w:t>
      </w:r>
      <w:r>
        <w:rPr>
          <w:color w:val="000000"/>
        </w:rPr>
        <w:t>июля</w:t>
      </w:r>
      <w:r w:rsidRPr="00DD3CDC">
        <w:rPr>
          <w:color w:val="000000"/>
        </w:rPr>
        <w:t xml:space="preserve"> 201</w:t>
      </w:r>
      <w:r>
        <w:rPr>
          <w:color w:val="000000"/>
        </w:rPr>
        <w:t>5</w:t>
      </w:r>
      <w:r w:rsidRPr="00DD3CDC">
        <w:rPr>
          <w:color w:val="000000"/>
        </w:rPr>
        <w:t xml:space="preserve"> года, протокол № </w:t>
      </w:r>
      <w:r>
        <w:rPr>
          <w:color w:val="000000"/>
        </w:rPr>
        <w:t>5</w:t>
      </w:r>
      <w:r w:rsidRPr="00DD3CDC">
        <w:rPr>
          <w:color w:val="000000"/>
        </w:rPr>
        <w:t xml:space="preserve">, автореферат диссертационной работы </w:t>
      </w:r>
      <w:r>
        <w:rPr>
          <w:color w:val="000000"/>
        </w:rPr>
        <w:t>Тюменцева Юрия Владимировича</w:t>
      </w:r>
      <w:r w:rsidRPr="00DD3CDC">
        <w:rPr>
          <w:color w:val="000000"/>
        </w:rPr>
        <w:t xml:space="preserve"> на тему «</w:t>
      </w:r>
      <w:r>
        <w:t>Нейросетевое моделирование адаптивных динамических систем</w:t>
      </w:r>
      <w:bookmarkStart w:id="0" w:name="_GoBack"/>
      <w:bookmarkEnd w:id="0"/>
      <w:r w:rsidRPr="00DD3CDC">
        <w:rPr>
          <w:color w:val="000000"/>
        </w:rPr>
        <w:t xml:space="preserve">», представленной на соискание учёной степени </w:t>
      </w:r>
      <w:r>
        <w:rPr>
          <w:color w:val="000000"/>
        </w:rPr>
        <w:t>доктора</w:t>
      </w:r>
      <w:r w:rsidRPr="00DD3CDC">
        <w:rPr>
          <w:color w:val="000000"/>
        </w:rPr>
        <w:t xml:space="preserve"> </w:t>
      </w:r>
      <w:r w:rsidRPr="00F766EC">
        <w:rPr>
          <w:color w:val="000000"/>
          <w:spacing w:val="-8"/>
        </w:rPr>
        <w:t>т</w:t>
      </w:r>
      <w:r>
        <w:rPr>
          <w:color w:val="000000"/>
          <w:spacing w:val="-8"/>
        </w:rPr>
        <w:t>ехн</w:t>
      </w:r>
      <w:r w:rsidRPr="00F766EC">
        <w:rPr>
          <w:color w:val="000000"/>
          <w:spacing w:val="-8"/>
        </w:rPr>
        <w:t xml:space="preserve">ических наук по специальности </w:t>
      </w:r>
      <w:r w:rsidRPr="00F766EC">
        <w:rPr>
          <w:color w:val="000000"/>
        </w:rPr>
        <w:t>0</w:t>
      </w:r>
      <w:r>
        <w:rPr>
          <w:color w:val="000000"/>
        </w:rPr>
        <w:t>5</w:t>
      </w:r>
      <w:r w:rsidRPr="00F766EC">
        <w:rPr>
          <w:color w:val="000000"/>
        </w:rPr>
        <w:t>.</w:t>
      </w:r>
      <w:r>
        <w:rPr>
          <w:color w:val="000000"/>
        </w:rPr>
        <w:t>13</w:t>
      </w:r>
      <w:r w:rsidRPr="00F766EC">
        <w:rPr>
          <w:color w:val="000000"/>
        </w:rPr>
        <w:t>.0</w:t>
      </w:r>
      <w:r>
        <w:rPr>
          <w:color w:val="000000"/>
        </w:rPr>
        <w:t>1</w:t>
      </w:r>
      <w:r w:rsidRPr="00F766EC">
        <w:rPr>
          <w:color w:val="000000"/>
        </w:rPr>
        <w:t xml:space="preserve"> </w:t>
      </w:r>
      <w:r w:rsidRPr="00DD3CDC">
        <w:rPr>
          <w:color w:val="000000"/>
        </w:rPr>
        <w:t>«</w:t>
      </w:r>
      <w:r>
        <w:rPr>
          <w:color w:val="000000"/>
        </w:rPr>
        <w:t>Системный анализ, управление и обработка информации</w:t>
      </w:r>
      <w:r w:rsidRPr="00DD3CDC">
        <w:rPr>
          <w:color w:val="000000"/>
        </w:rPr>
        <w:t>»</w:t>
      </w:r>
      <w:r>
        <w:rPr>
          <w:color w:val="000000"/>
        </w:rPr>
        <w:t xml:space="preserve"> (авиационная и ракетно-космическая техника)</w:t>
      </w:r>
      <w:r w:rsidRPr="00DD3CDC">
        <w:rPr>
          <w:color w:val="000000"/>
        </w:rPr>
        <w:t>, рассылается в следующие организации:</w:t>
      </w:r>
    </w:p>
    <w:p w:rsidR="008916C9" w:rsidRPr="00DD3CDC" w:rsidRDefault="008916C9" w:rsidP="00577FB3">
      <w:pPr>
        <w:ind w:firstLine="708"/>
        <w:jc w:val="both"/>
        <w:rPr>
          <w:color w:val="000000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0"/>
        <w:gridCol w:w="4935"/>
        <w:gridCol w:w="3402"/>
        <w:gridCol w:w="956"/>
      </w:tblGrid>
      <w:tr w:rsidR="008916C9" w:rsidRPr="00DD3CDC">
        <w:tc>
          <w:tcPr>
            <w:tcW w:w="560" w:type="dxa"/>
          </w:tcPr>
          <w:p w:rsidR="008916C9" w:rsidRPr="00DD3CDC" w:rsidRDefault="008916C9" w:rsidP="00E85F79">
            <w:pPr>
              <w:jc w:val="both"/>
              <w:rPr>
                <w:b/>
                <w:bCs/>
                <w:color w:val="000000"/>
              </w:rPr>
            </w:pPr>
            <w:r w:rsidRPr="00DD3CDC">
              <w:rPr>
                <w:b/>
                <w:bCs/>
                <w:color w:val="000000"/>
              </w:rPr>
              <w:t>№</w:t>
            </w:r>
          </w:p>
          <w:p w:rsidR="008916C9" w:rsidRPr="00DD3CDC" w:rsidRDefault="008916C9" w:rsidP="00E85F79">
            <w:pPr>
              <w:jc w:val="both"/>
              <w:rPr>
                <w:b/>
                <w:bCs/>
                <w:color w:val="000000"/>
              </w:rPr>
            </w:pPr>
            <w:r w:rsidRPr="00DD3CDC">
              <w:rPr>
                <w:b/>
                <w:bCs/>
                <w:color w:val="000000"/>
              </w:rPr>
              <w:t>п/п</w:t>
            </w:r>
          </w:p>
        </w:tc>
        <w:tc>
          <w:tcPr>
            <w:tcW w:w="4935" w:type="dxa"/>
          </w:tcPr>
          <w:p w:rsidR="008916C9" w:rsidRPr="00DD3CDC" w:rsidRDefault="008916C9" w:rsidP="00E85F79">
            <w:pPr>
              <w:jc w:val="center"/>
              <w:rPr>
                <w:b/>
                <w:bCs/>
                <w:color w:val="000000"/>
              </w:rPr>
            </w:pPr>
            <w:r w:rsidRPr="00DD3CDC">
              <w:rPr>
                <w:b/>
                <w:bCs/>
                <w:color w:val="000000"/>
              </w:rPr>
              <w:t>Наименование адресата</w:t>
            </w:r>
          </w:p>
        </w:tc>
        <w:tc>
          <w:tcPr>
            <w:tcW w:w="3402" w:type="dxa"/>
          </w:tcPr>
          <w:p w:rsidR="008916C9" w:rsidRPr="00DD3CDC" w:rsidRDefault="008916C9" w:rsidP="00E85F79">
            <w:pPr>
              <w:jc w:val="center"/>
              <w:rPr>
                <w:b/>
                <w:bCs/>
                <w:color w:val="000000"/>
              </w:rPr>
            </w:pPr>
            <w:r w:rsidRPr="00DD3CDC">
              <w:rPr>
                <w:b/>
                <w:bCs/>
                <w:color w:val="000000"/>
              </w:rPr>
              <w:t>Адрес</w:t>
            </w:r>
          </w:p>
        </w:tc>
        <w:tc>
          <w:tcPr>
            <w:tcW w:w="956" w:type="dxa"/>
          </w:tcPr>
          <w:p w:rsidR="008916C9" w:rsidRPr="00DD3CDC" w:rsidRDefault="008916C9" w:rsidP="00E85F79">
            <w:pPr>
              <w:jc w:val="both"/>
              <w:rPr>
                <w:b/>
                <w:bCs/>
                <w:color w:val="000000"/>
              </w:rPr>
            </w:pPr>
            <w:r w:rsidRPr="00DD3CDC">
              <w:rPr>
                <w:b/>
                <w:bCs/>
                <w:color w:val="000000"/>
              </w:rPr>
              <w:t>Число</w:t>
            </w:r>
          </w:p>
          <w:p w:rsidR="008916C9" w:rsidRPr="00DD3CDC" w:rsidRDefault="008916C9" w:rsidP="00E85F79">
            <w:pPr>
              <w:jc w:val="both"/>
              <w:rPr>
                <w:b/>
                <w:bCs/>
                <w:color w:val="000000"/>
              </w:rPr>
            </w:pPr>
            <w:r w:rsidRPr="00DD3CDC">
              <w:rPr>
                <w:b/>
                <w:bCs/>
                <w:color w:val="000000"/>
              </w:rPr>
              <w:t>экз.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85F79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1.</w:t>
            </w:r>
          </w:p>
        </w:tc>
        <w:tc>
          <w:tcPr>
            <w:tcW w:w="4935" w:type="dxa"/>
          </w:tcPr>
          <w:p w:rsidR="008916C9" w:rsidRPr="00DD3CDC" w:rsidRDefault="008916C9" w:rsidP="00E85F79">
            <w:pPr>
              <w:rPr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Федеральное государственное бюджетное учреждение науки «Российская книжная палата»</w:t>
            </w:r>
          </w:p>
        </w:tc>
        <w:tc>
          <w:tcPr>
            <w:tcW w:w="3402" w:type="dxa"/>
          </w:tcPr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 xml:space="preserve">119019, Москва, </w:t>
            </w:r>
          </w:p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 xml:space="preserve">Кремлевская наб., д. 1/9, </w:t>
            </w:r>
          </w:p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строение 8</w:t>
            </w:r>
          </w:p>
        </w:tc>
        <w:tc>
          <w:tcPr>
            <w:tcW w:w="956" w:type="dxa"/>
          </w:tcPr>
          <w:p w:rsidR="008916C9" w:rsidRPr="00DD3CDC" w:rsidRDefault="008916C9" w:rsidP="00E85F79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9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85F79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2.</w:t>
            </w:r>
          </w:p>
        </w:tc>
        <w:tc>
          <w:tcPr>
            <w:tcW w:w="4935" w:type="dxa"/>
          </w:tcPr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 xml:space="preserve">Федеральное государственное бюджетное </w:t>
            </w:r>
          </w:p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 xml:space="preserve">учреждение «Российская государственная </w:t>
            </w:r>
          </w:p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библиотека»</w:t>
            </w:r>
          </w:p>
        </w:tc>
        <w:tc>
          <w:tcPr>
            <w:tcW w:w="3402" w:type="dxa"/>
          </w:tcPr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119019, Москва,</w:t>
            </w:r>
          </w:p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ул. Воздвиженка, д. 3/5</w:t>
            </w:r>
          </w:p>
        </w:tc>
        <w:tc>
          <w:tcPr>
            <w:tcW w:w="956" w:type="dxa"/>
          </w:tcPr>
          <w:p w:rsidR="008916C9" w:rsidRPr="00DD3CDC" w:rsidRDefault="008916C9" w:rsidP="00E85F79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85F79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3.</w:t>
            </w:r>
          </w:p>
        </w:tc>
        <w:tc>
          <w:tcPr>
            <w:tcW w:w="4935" w:type="dxa"/>
          </w:tcPr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Федеральное государственное бюджетное</w:t>
            </w:r>
          </w:p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 xml:space="preserve">учреждение «Российская национальная </w:t>
            </w:r>
          </w:p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библиотека»</w:t>
            </w:r>
          </w:p>
        </w:tc>
        <w:tc>
          <w:tcPr>
            <w:tcW w:w="3402" w:type="dxa"/>
          </w:tcPr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 xml:space="preserve">191069, Санкт-Петербург, </w:t>
            </w:r>
          </w:p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ул. Садовая, д. 18</w:t>
            </w:r>
          </w:p>
        </w:tc>
        <w:tc>
          <w:tcPr>
            <w:tcW w:w="956" w:type="dxa"/>
          </w:tcPr>
          <w:p w:rsidR="008916C9" w:rsidRPr="00DD3CDC" w:rsidRDefault="008916C9" w:rsidP="00E85F79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85F79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4.</w:t>
            </w:r>
          </w:p>
        </w:tc>
        <w:tc>
          <w:tcPr>
            <w:tcW w:w="4935" w:type="dxa"/>
          </w:tcPr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Государственная публичная научно-</w:t>
            </w:r>
          </w:p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техническая библиотека России</w:t>
            </w:r>
          </w:p>
        </w:tc>
        <w:tc>
          <w:tcPr>
            <w:tcW w:w="3402" w:type="dxa"/>
          </w:tcPr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107996, Москва, К-31, ГСП-6,</w:t>
            </w:r>
          </w:p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ул. Кузнецкий мост, д. 12</w:t>
            </w:r>
          </w:p>
        </w:tc>
        <w:tc>
          <w:tcPr>
            <w:tcW w:w="956" w:type="dxa"/>
          </w:tcPr>
          <w:p w:rsidR="008916C9" w:rsidRPr="00DD3CDC" w:rsidRDefault="008916C9" w:rsidP="00E85F79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85F79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5.</w:t>
            </w:r>
          </w:p>
        </w:tc>
        <w:tc>
          <w:tcPr>
            <w:tcW w:w="4935" w:type="dxa"/>
          </w:tcPr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 xml:space="preserve">Федеральное государственное бюджетное </w:t>
            </w:r>
          </w:p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 xml:space="preserve">учреждение науки Всероссийский институт </w:t>
            </w:r>
          </w:p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 xml:space="preserve">научной и технической информации </w:t>
            </w:r>
          </w:p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Российской академии наук</w:t>
            </w:r>
          </w:p>
        </w:tc>
        <w:tc>
          <w:tcPr>
            <w:tcW w:w="3402" w:type="dxa"/>
          </w:tcPr>
          <w:p w:rsidR="008916C9" w:rsidRPr="00DD3CDC" w:rsidRDefault="008916C9" w:rsidP="00483B4A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125190, Москва,</w:t>
            </w:r>
          </w:p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А-190, ул. Усиевича, д. 20</w:t>
            </w:r>
          </w:p>
        </w:tc>
        <w:tc>
          <w:tcPr>
            <w:tcW w:w="956" w:type="dxa"/>
          </w:tcPr>
          <w:p w:rsidR="008916C9" w:rsidRPr="00DD3CDC" w:rsidRDefault="008916C9" w:rsidP="00E85F79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85F79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6.</w:t>
            </w:r>
          </w:p>
        </w:tc>
        <w:tc>
          <w:tcPr>
            <w:tcW w:w="4935" w:type="dxa"/>
          </w:tcPr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color w:val="000000"/>
              </w:rPr>
              <w:t xml:space="preserve">Государственное учреждение </w:t>
            </w:r>
          </w:p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color w:val="000000"/>
              </w:rPr>
              <w:t>«Национальная библиотека Белоруссии»</w:t>
            </w:r>
          </w:p>
        </w:tc>
        <w:tc>
          <w:tcPr>
            <w:tcW w:w="3402" w:type="dxa"/>
          </w:tcPr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color w:val="000000"/>
              </w:rPr>
              <w:t xml:space="preserve">220114, Беларусь, Минск, </w:t>
            </w:r>
          </w:p>
          <w:p w:rsidR="008916C9" w:rsidRPr="00DD3CDC" w:rsidRDefault="008916C9" w:rsidP="00483B4A">
            <w:pPr>
              <w:rPr>
                <w:color w:val="000000"/>
              </w:rPr>
            </w:pPr>
            <w:r w:rsidRPr="00DD3CDC">
              <w:rPr>
                <w:color w:val="000000"/>
              </w:rPr>
              <w:t>Просп. Независимости, д. 116</w:t>
            </w:r>
          </w:p>
        </w:tc>
        <w:tc>
          <w:tcPr>
            <w:tcW w:w="956" w:type="dxa"/>
          </w:tcPr>
          <w:p w:rsidR="008916C9" w:rsidRPr="00DD3CDC" w:rsidRDefault="008916C9" w:rsidP="00E85F79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85F79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7.</w:t>
            </w:r>
          </w:p>
        </w:tc>
        <w:tc>
          <w:tcPr>
            <w:tcW w:w="4935" w:type="dxa"/>
          </w:tcPr>
          <w:p w:rsidR="008916C9" w:rsidRPr="00DD3CDC" w:rsidRDefault="008916C9" w:rsidP="00E85F79">
            <w:pPr>
              <w:rPr>
                <w:color w:val="000000"/>
              </w:rPr>
            </w:pPr>
            <w:r w:rsidRPr="00DD3CDC">
              <w:rPr>
                <w:color w:val="000000"/>
              </w:rPr>
              <w:t>Ученый Совет Московского авиационного института</w:t>
            </w:r>
          </w:p>
        </w:tc>
        <w:tc>
          <w:tcPr>
            <w:tcW w:w="3402" w:type="dxa"/>
          </w:tcPr>
          <w:p w:rsidR="008916C9" w:rsidRPr="00DD3CDC" w:rsidRDefault="008916C9" w:rsidP="00E85F79">
            <w:pPr>
              <w:rPr>
                <w:color w:val="000000"/>
              </w:rPr>
            </w:pPr>
            <w:r w:rsidRPr="00DD3CDC">
              <w:rPr>
                <w:color w:val="000000"/>
              </w:rPr>
              <w:t>125993, г. Москва, Волоколамское ш., 4</w:t>
            </w:r>
          </w:p>
        </w:tc>
        <w:tc>
          <w:tcPr>
            <w:tcW w:w="956" w:type="dxa"/>
          </w:tcPr>
          <w:p w:rsidR="008916C9" w:rsidRPr="00DD3CDC" w:rsidRDefault="008916C9" w:rsidP="00E85F79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6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85F79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8.</w:t>
            </w:r>
          </w:p>
        </w:tc>
        <w:tc>
          <w:tcPr>
            <w:tcW w:w="4935" w:type="dxa"/>
          </w:tcPr>
          <w:p w:rsidR="008916C9" w:rsidRPr="00DD3CDC" w:rsidRDefault="008916C9" w:rsidP="00E85F79">
            <w:pPr>
              <w:rPr>
                <w:color w:val="000000"/>
              </w:rPr>
            </w:pPr>
            <w:r w:rsidRPr="00DD3CDC">
              <w:rPr>
                <w:color w:val="000000"/>
              </w:rPr>
              <w:t>Членам диссертационного Совета Д212.125.1</w:t>
            </w:r>
            <w:r>
              <w:rPr>
                <w:color w:val="000000"/>
              </w:rPr>
              <w:t>2</w:t>
            </w:r>
          </w:p>
        </w:tc>
        <w:tc>
          <w:tcPr>
            <w:tcW w:w="3402" w:type="dxa"/>
          </w:tcPr>
          <w:p w:rsidR="008916C9" w:rsidRPr="00DD3CDC" w:rsidRDefault="008916C9" w:rsidP="00E85F79">
            <w:pPr>
              <w:rPr>
                <w:color w:val="000000"/>
              </w:rPr>
            </w:pPr>
            <w:r w:rsidRPr="00DD3CDC">
              <w:rPr>
                <w:color w:val="000000"/>
              </w:rPr>
              <w:t>125993, г. Москва, Волоколамское ш., 4</w:t>
            </w:r>
          </w:p>
        </w:tc>
        <w:tc>
          <w:tcPr>
            <w:tcW w:w="956" w:type="dxa"/>
          </w:tcPr>
          <w:p w:rsidR="008916C9" w:rsidRPr="00DD3CDC" w:rsidRDefault="008916C9" w:rsidP="007D14A6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21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85F79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9.</w:t>
            </w:r>
          </w:p>
        </w:tc>
        <w:tc>
          <w:tcPr>
            <w:tcW w:w="4935" w:type="dxa"/>
          </w:tcPr>
          <w:p w:rsidR="008916C9" w:rsidRPr="00DD3CDC" w:rsidRDefault="008916C9" w:rsidP="00E85F79">
            <w:pPr>
              <w:rPr>
                <w:color w:val="000000"/>
              </w:rPr>
            </w:pPr>
            <w:r w:rsidRPr="00DD3CDC">
              <w:rPr>
                <w:color w:val="000000"/>
              </w:rPr>
              <w:t>Библиотека Московского авиационного института</w:t>
            </w:r>
          </w:p>
        </w:tc>
        <w:tc>
          <w:tcPr>
            <w:tcW w:w="3402" w:type="dxa"/>
          </w:tcPr>
          <w:p w:rsidR="008916C9" w:rsidRPr="00DD3CDC" w:rsidRDefault="008916C9" w:rsidP="00E85F79">
            <w:pPr>
              <w:rPr>
                <w:color w:val="000000"/>
              </w:rPr>
            </w:pPr>
            <w:r w:rsidRPr="00DD3CDC">
              <w:rPr>
                <w:color w:val="000000"/>
              </w:rPr>
              <w:t>125993, г. Москва, Волоколамское ш., 4</w:t>
            </w:r>
          </w:p>
        </w:tc>
        <w:tc>
          <w:tcPr>
            <w:tcW w:w="956" w:type="dxa"/>
          </w:tcPr>
          <w:p w:rsidR="008916C9" w:rsidRPr="00DD3CDC" w:rsidRDefault="008916C9" w:rsidP="00E85F79">
            <w:pPr>
              <w:jc w:val="center"/>
              <w:rPr>
                <w:color w:val="000000"/>
                <w:lang w:val="en-US"/>
              </w:rPr>
            </w:pPr>
            <w:r w:rsidRPr="00DD3CDC">
              <w:rPr>
                <w:color w:val="000000"/>
                <w:lang w:val="en-US"/>
              </w:rPr>
              <w:t>2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17765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DD3CDC">
              <w:rPr>
                <w:color w:val="000000"/>
              </w:rPr>
              <w:t>10</w:t>
            </w:r>
            <w:r w:rsidRPr="00DD3CDC">
              <w:rPr>
                <w:color w:val="000000"/>
                <w:lang w:val="en-US"/>
              </w:rPr>
              <w:t>.</w:t>
            </w:r>
          </w:p>
        </w:tc>
        <w:tc>
          <w:tcPr>
            <w:tcW w:w="4935" w:type="dxa"/>
          </w:tcPr>
          <w:p w:rsidR="008916C9" w:rsidRDefault="008916C9" w:rsidP="00A77BF1">
            <w:pPr>
              <w:rPr>
                <w:color w:val="000000"/>
              </w:rPr>
            </w:pPr>
            <w:r w:rsidRPr="00DD3CDC">
              <w:rPr>
                <w:color w:val="000000"/>
              </w:rPr>
              <w:t>Ведущей организации:</w:t>
            </w:r>
          </w:p>
          <w:p w:rsidR="008916C9" w:rsidRPr="00DD3CDC" w:rsidRDefault="008916C9" w:rsidP="00A77BF1">
            <w:pPr>
              <w:rPr>
                <w:rFonts w:ascii="TimesNewRomanPSMT" w:hAnsi="TimesNewRomanPSMT" w:cs="TimesNewRomanPSMT"/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 xml:space="preserve">Федеральное государственное бюджетное </w:t>
            </w:r>
          </w:p>
          <w:p w:rsidR="008916C9" w:rsidRPr="00DD3CDC" w:rsidRDefault="008916C9" w:rsidP="00A77BF1">
            <w:pPr>
              <w:rPr>
                <w:color w:val="000000"/>
              </w:rPr>
            </w:pPr>
            <w:r w:rsidRPr="00DD3CDC">
              <w:rPr>
                <w:rFonts w:ascii="TimesNewRomanPSMT" w:hAnsi="TimesNewRomanPSMT" w:cs="TimesNewRomanPSMT"/>
                <w:color w:val="000000"/>
              </w:rPr>
              <w:t>учреждение науки</w:t>
            </w:r>
            <w:r>
              <w:rPr>
                <w:rFonts w:ascii="TimesNewRomanPSMT" w:hAnsi="TimesNewRomanPSMT" w:cs="TimesNewRomanPSMT"/>
                <w:color w:val="000000"/>
              </w:rPr>
              <w:t xml:space="preserve"> </w:t>
            </w:r>
            <w:r w:rsidRPr="003F4E5B">
              <w:t>Институт теплофизики им. С.С.Кутателадзе СО РАН</w:t>
            </w:r>
          </w:p>
        </w:tc>
        <w:tc>
          <w:tcPr>
            <w:tcW w:w="3402" w:type="dxa"/>
          </w:tcPr>
          <w:p w:rsidR="008916C9" w:rsidRPr="00DD3CDC" w:rsidRDefault="008916C9" w:rsidP="00A77BF1">
            <w:pPr>
              <w:rPr>
                <w:color w:val="000000"/>
              </w:rPr>
            </w:pPr>
            <w:r>
              <w:rPr>
                <w:color w:val="000000"/>
              </w:rPr>
              <w:t>630090</w:t>
            </w:r>
            <w:r w:rsidRPr="00DD3CDC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г. Новосибирск</w:t>
            </w:r>
            <w:r w:rsidRPr="00DD3CDC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проспект Академика Лаврентьева</w:t>
            </w:r>
            <w:r w:rsidRPr="00DD3CDC">
              <w:rPr>
                <w:color w:val="000000"/>
              </w:rPr>
              <w:t>я, д.</w:t>
            </w:r>
            <w:r>
              <w:rPr>
                <w:color w:val="000000"/>
              </w:rPr>
              <w:t>1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D855D6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11.</w:t>
            </w:r>
          </w:p>
        </w:tc>
        <w:tc>
          <w:tcPr>
            <w:tcW w:w="4935" w:type="dxa"/>
          </w:tcPr>
          <w:p w:rsidR="008916C9" w:rsidRDefault="008916C9" w:rsidP="00E17765">
            <w:pPr>
              <w:rPr>
                <w:color w:val="000000"/>
              </w:rPr>
            </w:pPr>
            <w:r w:rsidRPr="00DD3CDC">
              <w:rPr>
                <w:color w:val="000000"/>
              </w:rPr>
              <w:t>Официальному оппоненту:</w:t>
            </w:r>
          </w:p>
          <w:p w:rsidR="008916C9" w:rsidRPr="00A77BF1" w:rsidRDefault="008916C9" w:rsidP="00A77BF1">
            <w:pPr>
              <w:pStyle w:val="Default"/>
              <w:tabs>
                <w:tab w:val="left" w:pos="8280"/>
              </w:tabs>
              <w:ind w:right="355"/>
            </w:pPr>
            <w:r w:rsidRPr="00A77BF1">
              <w:t>доктор</w:t>
            </w:r>
            <w:r>
              <w:t>у</w:t>
            </w:r>
            <w:r w:rsidRPr="00A77BF1">
              <w:t xml:space="preserve"> физико-математических наук,</w:t>
            </w:r>
          </w:p>
          <w:p w:rsidR="008916C9" w:rsidRPr="00DD3CDC" w:rsidRDefault="008916C9" w:rsidP="00A77BF1">
            <w:pPr>
              <w:pStyle w:val="Default"/>
              <w:tabs>
                <w:tab w:val="left" w:pos="8280"/>
              </w:tabs>
              <w:ind w:right="355"/>
            </w:pPr>
            <w:r>
              <w:t xml:space="preserve">главному научному сотруднику </w:t>
            </w:r>
            <w:r w:rsidRPr="00A77BF1">
              <w:t>Центральн</w:t>
            </w:r>
            <w:r>
              <w:t>ого</w:t>
            </w:r>
            <w:r w:rsidRPr="00A77BF1">
              <w:t xml:space="preserve"> аэрогидродинамическ</w:t>
            </w:r>
            <w:r>
              <w:t>ого</w:t>
            </w:r>
            <w:r w:rsidRPr="00A77BF1">
              <w:t xml:space="preserve"> институт</w:t>
            </w:r>
            <w:r>
              <w:t>а</w:t>
            </w:r>
            <w:r w:rsidRPr="00A77BF1">
              <w:t xml:space="preserve"> им. Н.Е.Жуковского, Галкин</w:t>
            </w:r>
            <w:r>
              <w:t>у</w:t>
            </w:r>
            <w:r w:rsidRPr="00A77BF1">
              <w:t xml:space="preserve"> Владлен</w:t>
            </w:r>
            <w:r>
              <w:t>у</w:t>
            </w:r>
            <w:r w:rsidRPr="00A77BF1">
              <w:t xml:space="preserve"> Сергеевич</w:t>
            </w:r>
            <w:r>
              <w:t>у</w:t>
            </w:r>
          </w:p>
        </w:tc>
        <w:tc>
          <w:tcPr>
            <w:tcW w:w="3402" w:type="dxa"/>
          </w:tcPr>
          <w:p w:rsidR="008916C9" w:rsidRDefault="008916C9" w:rsidP="00E17765">
            <w:pPr>
              <w:rPr>
                <w:color w:val="000000"/>
              </w:rPr>
            </w:pPr>
            <w:r w:rsidRPr="00DD3CDC">
              <w:rPr>
                <w:color w:val="000000"/>
              </w:rPr>
              <w:t xml:space="preserve">140180 Россия, г. Жуковский, Московская область, ул. Жуковского, </w:t>
            </w:r>
            <w:r>
              <w:rPr>
                <w:color w:val="000000"/>
              </w:rPr>
              <w:t xml:space="preserve">д. </w:t>
            </w:r>
            <w:r w:rsidRPr="00DD3CDC">
              <w:rPr>
                <w:color w:val="000000"/>
              </w:rPr>
              <w:t>1</w:t>
            </w:r>
          </w:p>
          <w:p w:rsidR="008916C9" w:rsidRPr="00DD3CDC" w:rsidRDefault="008916C9" w:rsidP="00E17765">
            <w:pPr>
              <w:rPr>
                <w:color w:val="000000"/>
              </w:rPr>
            </w:pPr>
          </w:p>
        </w:tc>
        <w:tc>
          <w:tcPr>
            <w:tcW w:w="956" w:type="dxa"/>
          </w:tcPr>
          <w:p w:rsidR="008916C9" w:rsidRPr="00DD3CDC" w:rsidRDefault="008916C9" w:rsidP="00E17765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D855D6">
            <w:pPr>
              <w:spacing w:line="360" w:lineRule="auto"/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12.</w:t>
            </w:r>
          </w:p>
        </w:tc>
        <w:tc>
          <w:tcPr>
            <w:tcW w:w="4935" w:type="dxa"/>
          </w:tcPr>
          <w:p w:rsidR="008916C9" w:rsidRPr="00DD3CDC" w:rsidRDefault="008916C9" w:rsidP="00DD3CDC">
            <w:pPr>
              <w:rPr>
                <w:i/>
                <w:iCs/>
                <w:color w:val="000000"/>
              </w:rPr>
            </w:pPr>
            <w:r w:rsidRPr="00DD3CDC">
              <w:rPr>
                <w:color w:val="000000"/>
              </w:rPr>
              <w:t>Официальному оппоненту:</w:t>
            </w:r>
          </w:p>
          <w:p w:rsidR="008916C9" w:rsidRDefault="008916C9" w:rsidP="0036781B">
            <w:pPr>
              <w:pStyle w:val="Default"/>
              <w:tabs>
                <w:tab w:val="left" w:pos="8280"/>
              </w:tabs>
              <w:ind w:right="355"/>
            </w:pPr>
            <w:r w:rsidRPr="0036781B">
              <w:t>доктор</w:t>
            </w:r>
            <w:r>
              <w:t>у</w:t>
            </w:r>
            <w:r w:rsidRPr="0036781B">
              <w:t xml:space="preserve"> физико-математических наук, профессор</w:t>
            </w:r>
            <w:r>
              <w:t>у</w:t>
            </w:r>
            <w:r w:rsidRPr="0036781B">
              <w:t xml:space="preserve"> Институт</w:t>
            </w:r>
            <w:r>
              <w:t>а</w:t>
            </w:r>
            <w:r w:rsidRPr="0036781B">
              <w:t xml:space="preserve"> теоретической и прикладной механики им. С.А.Христиановича СО РАН, зав. лабораторией "Аэрофизических исследований дозвуковых течений"</w:t>
            </w:r>
            <w:r>
              <w:t>,</w:t>
            </w:r>
          </w:p>
          <w:p w:rsidR="008916C9" w:rsidRPr="00DD3CDC" w:rsidRDefault="008916C9" w:rsidP="0089565A">
            <w:pPr>
              <w:pStyle w:val="Default"/>
              <w:tabs>
                <w:tab w:val="left" w:pos="8280"/>
              </w:tabs>
              <w:ind w:right="355"/>
            </w:pPr>
            <w:r w:rsidRPr="0036781B">
              <w:t>Козлов</w:t>
            </w:r>
            <w:r>
              <w:t>у</w:t>
            </w:r>
            <w:r w:rsidRPr="0036781B">
              <w:t xml:space="preserve"> Виктор</w:t>
            </w:r>
            <w:r>
              <w:t>у</w:t>
            </w:r>
            <w:r w:rsidRPr="0036781B">
              <w:t xml:space="preserve"> Владимирович</w:t>
            </w:r>
            <w:r>
              <w:t>у</w:t>
            </w:r>
          </w:p>
        </w:tc>
        <w:tc>
          <w:tcPr>
            <w:tcW w:w="3402" w:type="dxa"/>
          </w:tcPr>
          <w:p w:rsidR="008916C9" w:rsidRPr="00DD3CDC" w:rsidRDefault="008916C9" w:rsidP="00E17765">
            <w:pPr>
              <w:rPr>
                <w:color w:val="000000"/>
              </w:rPr>
            </w:pPr>
            <w:r>
              <w:rPr>
                <w:color w:val="000000"/>
              </w:rPr>
              <w:t>630090, г. Новосибирск, ул. Институтская, д. 4/1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D855D6">
            <w:pPr>
              <w:spacing w:line="360" w:lineRule="auto"/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13.</w:t>
            </w:r>
          </w:p>
        </w:tc>
        <w:tc>
          <w:tcPr>
            <w:tcW w:w="4935" w:type="dxa"/>
          </w:tcPr>
          <w:p w:rsidR="008916C9" w:rsidRPr="00DD3CDC" w:rsidRDefault="008916C9" w:rsidP="0089565A">
            <w:pPr>
              <w:rPr>
                <w:i/>
                <w:iCs/>
                <w:color w:val="000000"/>
              </w:rPr>
            </w:pPr>
            <w:r w:rsidRPr="00DD3CDC">
              <w:rPr>
                <w:color w:val="000000"/>
              </w:rPr>
              <w:t>Официальному оппоненту:</w:t>
            </w:r>
          </w:p>
          <w:p w:rsidR="008916C9" w:rsidRPr="00DD3CDC" w:rsidRDefault="008916C9" w:rsidP="0089565A">
            <w:pPr>
              <w:pStyle w:val="Default"/>
              <w:tabs>
                <w:tab w:val="left" w:pos="8280"/>
              </w:tabs>
              <w:ind w:right="355"/>
            </w:pPr>
            <w:r w:rsidRPr="0089565A">
              <w:t>доктор</w:t>
            </w:r>
            <w:r>
              <w:t>у</w:t>
            </w:r>
            <w:r w:rsidRPr="0089565A">
              <w:t xml:space="preserve"> физико-математических наук, профессор</w:t>
            </w:r>
            <w:r>
              <w:t>у</w:t>
            </w:r>
            <w:r w:rsidRPr="0089565A">
              <w:t>, Московск</w:t>
            </w:r>
            <w:r>
              <w:t>ого</w:t>
            </w:r>
            <w:r w:rsidRPr="0089565A">
              <w:t xml:space="preserve"> государственн</w:t>
            </w:r>
            <w:r>
              <w:t>ого</w:t>
            </w:r>
            <w:r w:rsidRPr="0089565A">
              <w:t xml:space="preserve"> областно</w:t>
            </w:r>
            <w:r>
              <w:t>го</w:t>
            </w:r>
            <w:r w:rsidRPr="0089565A">
              <w:t xml:space="preserve"> университет</w:t>
            </w:r>
            <w:r>
              <w:t>а</w:t>
            </w:r>
            <w:r w:rsidRPr="0089565A">
              <w:t>, профессор</w:t>
            </w:r>
            <w:r>
              <w:t>у</w:t>
            </w:r>
            <w:r w:rsidRPr="0089565A">
              <w:t xml:space="preserve"> кафедры "Теоретической физики"</w:t>
            </w:r>
            <w:r>
              <w:t xml:space="preserve"> </w:t>
            </w:r>
            <w:r w:rsidRPr="0089565A">
              <w:t>Кузнецов</w:t>
            </w:r>
            <w:r>
              <w:t>у</w:t>
            </w:r>
            <w:r w:rsidRPr="0089565A">
              <w:t xml:space="preserve"> Михаил</w:t>
            </w:r>
            <w:r>
              <w:t>у</w:t>
            </w:r>
            <w:r w:rsidRPr="0089565A">
              <w:t xml:space="preserve"> Михайлович</w:t>
            </w:r>
            <w:r>
              <w:t>у</w:t>
            </w:r>
          </w:p>
        </w:tc>
        <w:tc>
          <w:tcPr>
            <w:tcW w:w="3402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>
              <w:rPr>
                <w:color w:val="000000"/>
              </w:rPr>
              <w:t>141014, Московская область, г. Мытищи, ул. Веры Волошиной, д. 24</w:t>
            </w:r>
          </w:p>
        </w:tc>
        <w:tc>
          <w:tcPr>
            <w:tcW w:w="956" w:type="dxa"/>
          </w:tcPr>
          <w:p w:rsidR="008916C9" w:rsidRPr="00AA544D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AA544D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D855D6">
            <w:pPr>
              <w:spacing w:line="360" w:lineRule="auto"/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  <w:r w:rsidRPr="00AA544D">
              <w:rPr>
                <w:color w:val="000000"/>
              </w:rPr>
              <w:t>4</w:t>
            </w:r>
            <w:r w:rsidRPr="00DD3CDC">
              <w:rPr>
                <w:color w:val="000000"/>
              </w:rPr>
              <w:t>.</w:t>
            </w:r>
          </w:p>
        </w:tc>
        <w:tc>
          <w:tcPr>
            <w:tcW w:w="4935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>Московский физико-технический институт (государственный университет)</w:t>
            </w:r>
          </w:p>
        </w:tc>
        <w:tc>
          <w:tcPr>
            <w:tcW w:w="3402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 xml:space="preserve">141700, Московская область, </w:t>
            </w:r>
          </w:p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>г. Долгопрудный, Институтский пер., д. 9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17765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DD3CDC">
              <w:rPr>
                <w:color w:val="000000"/>
                <w:lang w:val="en-US"/>
              </w:rPr>
              <w:t>15.</w:t>
            </w:r>
          </w:p>
        </w:tc>
        <w:tc>
          <w:tcPr>
            <w:tcW w:w="4935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>ФГУП "Центральный научно-исследовательский институт машиностроения" (ЦНИИмаш)</w:t>
            </w:r>
          </w:p>
        </w:tc>
        <w:tc>
          <w:tcPr>
            <w:tcW w:w="3402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>141074, Московская область, г. Королев, ул.Пионерская, д.4.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559F8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DD3CDC">
              <w:rPr>
                <w:color w:val="000000"/>
                <w:lang w:val="en-US"/>
              </w:rPr>
              <w:t>16.</w:t>
            </w:r>
          </w:p>
        </w:tc>
        <w:tc>
          <w:tcPr>
            <w:tcW w:w="4935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>ОАО «Ракетно-космическая корпорация «Энергия» имени С.П.</w:t>
            </w:r>
            <w:r w:rsidRPr="00DD3CDC">
              <w:rPr>
                <w:color w:val="000000"/>
                <w:lang w:val="en-US"/>
              </w:rPr>
              <w:t> </w:t>
            </w:r>
            <w:r w:rsidRPr="00DD3CDC">
              <w:rPr>
                <w:color w:val="000000"/>
              </w:rPr>
              <w:t>Королева»</w:t>
            </w:r>
          </w:p>
        </w:tc>
        <w:tc>
          <w:tcPr>
            <w:tcW w:w="3402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>141070, Московская область, г. Королев, ул. Ленина, 4а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559F8">
            <w:pPr>
              <w:spacing w:line="360" w:lineRule="auto"/>
              <w:jc w:val="both"/>
              <w:rPr>
                <w:color w:val="000000"/>
                <w:lang w:val="en-US"/>
              </w:rPr>
            </w:pPr>
            <w:r w:rsidRPr="00DD3CDC">
              <w:rPr>
                <w:color w:val="000000"/>
                <w:lang w:val="en-US"/>
              </w:rPr>
              <w:t>17.</w:t>
            </w:r>
          </w:p>
        </w:tc>
        <w:tc>
          <w:tcPr>
            <w:tcW w:w="4935" w:type="dxa"/>
          </w:tcPr>
          <w:p w:rsidR="008916C9" w:rsidRPr="00160B1B" w:rsidRDefault="008916C9" w:rsidP="00A52B53">
            <w:pPr>
              <w:rPr>
                <w:color w:val="000000"/>
              </w:rPr>
            </w:pPr>
            <w:r w:rsidRPr="00160B1B">
              <w:rPr>
                <w:color w:val="000000"/>
              </w:rPr>
              <w:t>ФГУП</w:t>
            </w:r>
            <w:r>
              <w:rPr>
                <w:color w:val="000000"/>
              </w:rPr>
              <w:t xml:space="preserve"> "</w:t>
            </w:r>
            <w:r w:rsidRPr="00160B1B">
              <w:rPr>
                <w:color w:val="000000"/>
              </w:rPr>
              <w:t>Центральный</w:t>
            </w:r>
            <w:r>
              <w:rPr>
                <w:color w:val="000000"/>
              </w:rPr>
              <w:t xml:space="preserve"> аэрогидродинамический институт им. Н.Е.Жуковского"</w:t>
            </w:r>
          </w:p>
        </w:tc>
        <w:tc>
          <w:tcPr>
            <w:tcW w:w="3402" w:type="dxa"/>
          </w:tcPr>
          <w:p w:rsidR="008916C9" w:rsidRPr="00DD3CDC" w:rsidRDefault="008916C9" w:rsidP="00160B1B">
            <w:pPr>
              <w:rPr>
                <w:color w:val="000000"/>
              </w:rPr>
            </w:pPr>
            <w:r w:rsidRPr="00DD3CDC">
              <w:rPr>
                <w:color w:val="000000"/>
              </w:rPr>
              <w:t xml:space="preserve">140180 Россия, г. Жуковский, Московская область, ул. Жуковского, </w:t>
            </w:r>
            <w:r>
              <w:rPr>
                <w:color w:val="000000"/>
              </w:rPr>
              <w:t xml:space="preserve">д. </w:t>
            </w:r>
            <w:r w:rsidRPr="00DD3CDC">
              <w:rPr>
                <w:color w:val="000000"/>
              </w:rPr>
              <w:t>1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559F8">
            <w:pPr>
              <w:spacing w:line="360" w:lineRule="auto"/>
              <w:jc w:val="both"/>
              <w:rPr>
                <w:color w:val="000000"/>
              </w:rPr>
            </w:pPr>
            <w:r w:rsidRPr="00160B1B">
              <w:rPr>
                <w:color w:val="000000"/>
              </w:rPr>
              <w:t>18.</w:t>
            </w:r>
          </w:p>
        </w:tc>
        <w:tc>
          <w:tcPr>
            <w:tcW w:w="4935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>Московский государственный университет имени М.В. Ломоносова, Механико-математический факультет</w:t>
            </w:r>
          </w:p>
        </w:tc>
        <w:tc>
          <w:tcPr>
            <w:tcW w:w="3402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>119991, Москва, ГСП-1, Ленинские горы, МГУ, д. 1, Главное здание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559F8">
            <w:pPr>
              <w:spacing w:line="360" w:lineRule="auto"/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19.</w:t>
            </w:r>
          </w:p>
        </w:tc>
        <w:tc>
          <w:tcPr>
            <w:tcW w:w="4935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>Московский государственный технический университет им. Баумана</w:t>
            </w:r>
          </w:p>
        </w:tc>
        <w:tc>
          <w:tcPr>
            <w:tcW w:w="3402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>107005, г. Москва, 2-я Бауманская, д. 5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559F8">
            <w:pPr>
              <w:spacing w:line="360" w:lineRule="auto"/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20.</w:t>
            </w:r>
          </w:p>
        </w:tc>
        <w:tc>
          <w:tcPr>
            <w:tcW w:w="4935" w:type="dxa"/>
          </w:tcPr>
          <w:p w:rsidR="008916C9" w:rsidRPr="00DD3CDC" w:rsidRDefault="008916C9" w:rsidP="00CE28D8">
            <w:pPr>
              <w:rPr>
                <w:color w:val="000000"/>
              </w:rPr>
            </w:pPr>
            <w:r w:rsidRPr="00DD3CDC">
              <w:rPr>
                <w:color w:val="000000"/>
              </w:rPr>
              <w:t>Московский государственный технический университет гражданской авиации</w:t>
            </w:r>
          </w:p>
        </w:tc>
        <w:tc>
          <w:tcPr>
            <w:tcW w:w="3402" w:type="dxa"/>
          </w:tcPr>
          <w:p w:rsidR="008916C9" w:rsidRPr="00DD3CDC" w:rsidRDefault="008916C9" w:rsidP="00160B1B">
            <w:pPr>
              <w:rPr>
                <w:color w:val="000000"/>
              </w:rPr>
            </w:pPr>
            <w:r w:rsidRPr="00DD3CDC">
              <w:rPr>
                <w:color w:val="000000"/>
              </w:rPr>
              <w:t>125993, Москва, А-493, ГСП-3, Кронштадтский бульвар, 20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559F8">
            <w:pPr>
              <w:spacing w:line="360" w:lineRule="auto"/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21.</w:t>
            </w:r>
          </w:p>
        </w:tc>
        <w:tc>
          <w:tcPr>
            <w:tcW w:w="4935" w:type="dxa"/>
          </w:tcPr>
          <w:p w:rsidR="008916C9" w:rsidRPr="00DD3CDC" w:rsidRDefault="008916C9" w:rsidP="003378B5">
            <w:pPr>
              <w:rPr>
                <w:color w:val="000000"/>
              </w:rPr>
            </w:pPr>
            <w:r w:rsidRPr="00DD3CDC">
              <w:rPr>
                <w:color w:val="000000"/>
              </w:rPr>
              <w:t>Московский инженерно-физический институт (государственный университет)</w:t>
            </w:r>
          </w:p>
        </w:tc>
        <w:tc>
          <w:tcPr>
            <w:tcW w:w="3402" w:type="dxa"/>
          </w:tcPr>
          <w:p w:rsidR="008916C9" w:rsidRPr="00DD3CDC" w:rsidRDefault="008916C9" w:rsidP="00722679">
            <w:pPr>
              <w:rPr>
                <w:color w:val="000000"/>
              </w:rPr>
            </w:pPr>
            <w:r w:rsidRPr="00DD3CDC">
              <w:rPr>
                <w:color w:val="000000"/>
              </w:rPr>
              <w:t>115409, г. Москва, Каширское шоссе, дом 31.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559F8">
            <w:pPr>
              <w:spacing w:line="360" w:lineRule="auto"/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22.</w:t>
            </w:r>
          </w:p>
        </w:tc>
        <w:tc>
          <w:tcPr>
            <w:tcW w:w="4935" w:type="dxa"/>
          </w:tcPr>
          <w:p w:rsidR="008916C9" w:rsidRPr="00DD3CDC" w:rsidRDefault="008916C9" w:rsidP="00E17765">
            <w:pPr>
              <w:rPr>
                <w:color w:val="000000"/>
              </w:rPr>
            </w:pPr>
            <w:r w:rsidRPr="00DD3CDC">
              <w:rPr>
                <w:color w:val="000000"/>
              </w:rPr>
              <w:t>Институт механики МГУ</w:t>
            </w:r>
          </w:p>
        </w:tc>
        <w:tc>
          <w:tcPr>
            <w:tcW w:w="3402" w:type="dxa"/>
          </w:tcPr>
          <w:p w:rsidR="008916C9" w:rsidRPr="00DD3CDC" w:rsidRDefault="008916C9" w:rsidP="00722679">
            <w:pPr>
              <w:rPr>
                <w:color w:val="000000"/>
              </w:rPr>
            </w:pPr>
            <w:r w:rsidRPr="00DD3CDC">
              <w:rPr>
                <w:color w:val="000000"/>
              </w:rPr>
              <w:t>119192, Москва, Мичуринский проспект, д.1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E559F8">
            <w:pPr>
              <w:spacing w:line="360" w:lineRule="auto"/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23.</w:t>
            </w:r>
          </w:p>
        </w:tc>
        <w:tc>
          <w:tcPr>
            <w:tcW w:w="4935" w:type="dxa"/>
          </w:tcPr>
          <w:p w:rsidR="008916C9" w:rsidRPr="00DD3CDC" w:rsidRDefault="008916C9" w:rsidP="001D412B">
            <w:pPr>
              <w:rPr>
                <w:color w:val="000000"/>
              </w:rPr>
            </w:pPr>
            <w:r w:rsidRPr="00DD3CDC">
              <w:rPr>
                <w:color w:val="000000"/>
              </w:rPr>
              <w:t>Вычислительный центр имени А. А. Дородницына РАН</w:t>
            </w:r>
          </w:p>
        </w:tc>
        <w:tc>
          <w:tcPr>
            <w:tcW w:w="3402" w:type="dxa"/>
          </w:tcPr>
          <w:p w:rsidR="008916C9" w:rsidRPr="00DD3CDC" w:rsidRDefault="008916C9" w:rsidP="00722679">
            <w:pPr>
              <w:rPr>
                <w:color w:val="000000"/>
              </w:rPr>
            </w:pPr>
            <w:r w:rsidRPr="00DD3CDC">
              <w:rPr>
                <w:color w:val="000000"/>
              </w:rPr>
              <w:t>119333, Москва, ул. Вавилова, 40</w:t>
            </w:r>
          </w:p>
        </w:tc>
        <w:tc>
          <w:tcPr>
            <w:tcW w:w="956" w:type="dxa"/>
          </w:tcPr>
          <w:p w:rsidR="008916C9" w:rsidRPr="00DD3CDC" w:rsidRDefault="008916C9" w:rsidP="00E17765">
            <w:pPr>
              <w:spacing w:line="360" w:lineRule="auto"/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DC15FC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24.</w:t>
            </w:r>
          </w:p>
        </w:tc>
        <w:tc>
          <w:tcPr>
            <w:tcW w:w="4935" w:type="dxa"/>
          </w:tcPr>
          <w:p w:rsidR="008916C9" w:rsidRPr="00DD3CDC" w:rsidRDefault="008916C9" w:rsidP="00DC15FC">
            <w:pPr>
              <w:rPr>
                <w:color w:val="000000"/>
              </w:rPr>
            </w:pPr>
            <w:r w:rsidRPr="00DD3CDC">
              <w:rPr>
                <w:color w:val="000000"/>
              </w:rPr>
              <w:t>Институт проблем механики РАН</w:t>
            </w:r>
          </w:p>
        </w:tc>
        <w:tc>
          <w:tcPr>
            <w:tcW w:w="3402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70"/>
              <w:gridCol w:w="3674"/>
            </w:tblGrid>
            <w:tr w:rsidR="008916C9" w:rsidRPr="00DD3CDC">
              <w:tc>
                <w:tcPr>
                  <w:tcW w:w="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16C9" w:rsidRPr="00DD3CDC" w:rsidRDefault="008916C9" w:rsidP="00DC15FC">
                  <w:pPr>
                    <w:rPr>
                      <w:color w:val="000000"/>
                    </w:rPr>
                  </w:pPr>
                  <w:r w:rsidRPr="00DD3CDC"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16C9" w:rsidRPr="00DD3CDC" w:rsidRDefault="008916C9" w:rsidP="00DC15FC">
                  <w:pPr>
                    <w:rPr>
                      <w:color w:val="000000"/>
                    </w:rPr>
                  </w:pPr>
                  <w:r w:rsidRPr="00DD3CDC">
                    <w:rPr>
                      <w:color w:val="000000"/>
                    </w:rPr>
                    <w:t>119526 Москва</w:t>
                  </w:r>
                  <w:r w:rsidRPr="00DD3CDC">
                    <w:rPr>
                      <w:color w:val="000000"/>
                      <w:lang w:val="en-US"/>
                    </w:rPr>
                    <w:t>,</w:t>
                  </w:r>
                  <w:r w:rsidRPr="00DD3CDC">
                    <w:rPr>
                      <w:color w:val="000000"/>
                    </w:rPr>
                    <w:t xml:space="preserve"> просп. Вернадского 101, корп. 1</w:t>
                  </w:r>
                </w:p>
              </w:tc>
            </w:tr>
          </w:tbl>
          <w:p w:rsidR="008916C9" w:rsidRPr="00DD3CDC" w:rsidRDefault="008916C9" w:rsidP="00DC15FC">
            <w:pPr>
              <w:rPr>
                <w:color w:val="000000"/>
              </w:rPr>
            </w:pPr>
          </w:p>
        </w:tc>
        <w:tc>
          <w:tcPr>
            <w:tcW w:w="956" w:type="dxa"/>
          </w:tcPr>
          <w:p w:rsidR="008916C9" w:rsidRPr="00DD3CDC" w:rsidRDefault="008916C9" w:rsidP="00FC146A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DC15FC">
            <w:pPr>
              <w:jc w:val="both"/>
              <w:rPr>
                <w:color w:val="000000"/>
              </w:rPr>
            </w:pPr>
            <w:r w:rsidRPr="00DD3CDC">
              <w:rPr>
                <w:color w:val="000000"/>
              </w:rPr>
              <w:t>25.</w:t>
            </w:r>
          </w:p>
        </w:tc>
        <w:tc>
          <w:tcPr>
            <w:tcW w:w="4935" w:type="dxa"/>
          </w:tcPr>
          <w:p w:rsidR="008916C9" w:rsidRPr="00DD3CDC" w:rsidRDefault="008916C9" w:rsidP="00DC15FC">
            <w:pPr>
              <w:rPr>
                <w:color w:val="000000"/>
              </w:rPr>
            </w:pPr>
            <w:r w:rsidRPr="00DD3CDC">
              <w:rPr>
                <w:color w:val="000000"/>
              </w:rPr>
              <w:t>Институт прикладной математики им. М.В.Келдыша (ИПМ РАН)</w:t>
            </w:r>
          </w:p>
        </w:tc>
        <w:tc>
          <w:tcPr>
            <w:tcW w:w="3402" w:type="dxa"/>
          </w:tcPr>
          <w:p w:rsidR="008916C9" w:rsidRPr="00DD3CDC" w:rsidRDefault="008916C9" w:rsidP="00DC15FC">
            <w:pPr>
              <w:rPr>
                <w:color w:val="000000"/>
              </w:rPr>
            </w:pPr>
            <w:r w:rsidRPr="00DD3CDC">
              <w:rPr>
                <w:color w:val="000000"/>
              </w:rPr>
              <w:t>125047, Москва, Миусская пл., д.4</w:t>
            </w:r>
          </w:p>
        </w:tc>
        <w:tc>
          <w:tcPr>
            <w:tcW w:w="956" w:type="dxa"/>
          </w:tcPr>
          <w:p w:rsidR="008916C9" w:rsidRPr="00DD3CDC" w:rsidRDefault="008916C9" w:rsidP="00FC146A">
            <w:pPr>
              <w:jc w:val="center"/>
              <w:rPr>
                <w:color w:val="000000"/>
                <w:lang w:val="en-US"/>
              </w:rPr>
            </w:pPr>
            <w:r w:rsidRPr="00DD3CDC">
              <w:rPr>
                <w:color w:val="000000"/>
                <w:lang w:val="en-US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806D2C" w:rsidRDefault="008916C9" w:rsidP="00AB66CB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4935" w:type="dxa"/>
          </w:tcPr>
          <w:p w:rsidR="008916C9" w:rsidRPr="00806D2C" w:rsidRDefault="008916C9" w:rsidP="00C945DF">
            <w:pPr>
              <w:rPr>
                <w:color w:val="000000"/>
              </w:rPr>
            </w:pPr>
            <w:r w:rsidRPr="00806D2C">
              <w:rPr>
                <w:color w:val="000000"/>
              </w:rPr>
              <w:t xml:space="preserve">ФГУП "НИЦ им. </w:t>
            </w:r>
            <w:r>
              <w:rPr>
                <w:color w:val="000000"/>
              </w:rPr>
              <w:t>Г.Н.Бабакина"</w:t>
            </w:r>
          </w:p>
        </w:tc>
        <w:tc>
          <w:tcPr>
            <w:tcW w:w="3402" w:type="dxa"/>
          </w:tcPr>
          <w:p w:rsidR="008916C9" w:rsidRDefault="008916C9" w:rsidP="00160B1B">
            <w:pPr>
              <w:rPr>
                <w:color w:val="000000"/>
              </w:rPr>
            </w:pPr>
            <w:r>
              <w:rPr>
                <w:color w:val="000000"/>
              </w:rPr>
              <w:t>141400, Московская область, г. Химки, ул. Ленинградская, д. 24</w:t>
            </w:r>
          </w:p>
        </w:tc>
        <w:tc>
          <w:tcPr>
            <w:tcW w:w="956" w:type="dxa"/>
          </w:tcPr>
          <w:p w:rsidR="008916C9" w:rsidRPr="00DD3CDC" w:rsidRDefault="008916C9" w:rsidP="00FC146A">
            <w:pPr>
              <w:jc w:val="center"/>
              <w:rPr>
                <w:color w:val="000000"/>
              </w:rPr>
            </w:pP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6873A1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935" w:type="dxa"/>
          </w:tcPr>
          <w:p w:rsidR="008916C9" w:rsidRPr="00DD3CDC" w:rsidRDefault="008916C9" w:rsidP="00C945DF">
            <w:pPr>
              <w:rPr>
                <w:color w:val="000000"/>
              </w:rPr>
            </w:pPr>
            <w:r>
              <w:rPr>
                <w:color w:val="000000"/>
              </w:rPr>
              <w:t>Прфессор СПбГУ, д.ф.-м.н. Баранцев Р.Г.</w:t>
            </w:r>
          </w:p>
        </w:tc>
        <w:tc>
          <w:tcPr>
            <w:tcW w:w="3402" w:type="dxa"/>
          </w:tcPr>
          <w:p w:rsidR="008916C9" w:rsidRPr="00DD3CDC" w:rsidRDefault="008916C9" w:rsidP="00160B1B">
            <w:pPr>
              <w:rPr>
                <w:color w:val="000000"/>
              </w:rPr>
            </w:pPr>
            <w:r>
              <w:rPr>
                <w:color w:val="000000"/>
              </w:rPr>
              <w:t>199034, Санкт-Петербург, Университетская набережная, д. 7-9, СПбГУ, механико-математический факультет</w:t>
            </w:r>
          </w:p>
        </w:tc>
        <w:tc>
          <w:tcPr>
            <w:tcW w:w="956" w:type="dxa"/>
          </w:tcPr>
          <w:p w:rsidR="008916C9" w:rsidRPr="00DD3CDC" w:rsidRDefault="008916C9" w:rsidP="00FC146A">
            <w:pPr>
              <w:jc w:val="center"/>
              <w:rPr>
                <w:color w:val="000000"/>
              </w:rPr>
            </w:pP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6873A1">
            <w:pPr>
              <w:rPr>
                <w:color w:val="000000"/>
              </w:rPr>
            </w:pPr>
            <w:r>
              <w:rPr>
                <w:color w:val="000000"/>
              </w:rPr>
              <w:t>28</w:t>
            </w:r>
            <w:r w:rsidRPr="00DD3CDC">
              <w:rPr>
                <w:color w:val="000000"/>
              </w:rPr>
              <w:t>.</w:t>
            </w:r>
          </w:p>
        </w:tc>
        <w:tc>
          <w:tcPr>
            <w:tcW w:w="4935" w:type="dxa"/>
          </w:tcPr>
          <w:p w:rsidR="008916C9" w:rsidRPr="00DD3CDC" w:rsidRDefault="008916C9" w:rsidP="00C945DF">
            <w:pPr>
              <w:rPr>
                <w:color w:val="000000"/>
              </w:rPr>
            </w:pPr>
            <w:r w:rsidRPr="00DD3CDC">
              <w:rPr>
                <w:color w:val="000000"/>
              </w:rPr>
              <w:t xml:space="preserve">Профессор </w:t>
            </w:r>
            <w:r>
              <w:rPr>
                <w:color w:val="000000"/>
              </w:rPr>
              <w:t>МГУ им. Ломоносова,</w:t>
            </w:r>
          </w:p>
          <w:p w:rsidR="008916C9" w:rsidRPr="00DD3CDC" w:rsidRDefault="008916C9" w:rsidP="00C945DF">
            <w:pPr>
              <w:rPr>
                <w:color w:val="000000"/>
              </w:rPr>
            </w:pPr>
            <w:r w:rsidRPr="00DD3CDC">
              <w:rPr>
                <w:color w:val="000000"/>
              </w:rPr>
              <w:t>д.ф.-м.н. Знаменская И.А.</w:t>
            </w:r>
          </w:p>
        </w:tc>
        <w:tc>
          <w:tcPr>
            <w:tcW w:w="3402" w:type="dxa"/>
          </w:tcPr>
          <w:p w:rsidR="008916C9" w:rsidRPr="00DD3CDC" w:rsidRDefault="008916C9" w:rsidP="00160B1B">
            <w:pPr>
              <w:rPr>
                <w:color w:val="000000"/>
              </w:rPr>
            </w:pPr>
            <w:r w:rsidRPr="00DD3CDC">
              <w:rPr>
                <w:color w:val="000000"/>
              </w:rPr>
              <w:t>119991, ГСП-1, Москва, Ленинские горы, МГУ им. М.В.Ломоносова, физический факультет, каф. молекулярной физики</w:t>
            </w:r>
          </w:p>
        </w:tc>
        <w:tc>
          <w:tcPr>
            <w:tcW w:w="956" w:type="dxa"/>
          </w:tcPr>
          <w:p w:rsidR="008916C9" w:rsidRPr="00DD3CDC" w:rsidRDefault="008916C9" w:rsidP="00FC146A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6873A1">
            <w:pPr>
              <w:rPr>
                <w:color w:val="000000"/>
              </w:rPr>
            </w:pPr>
            <w:r w:rsidRPr="00DD3CDC">
              <w:rPr>
                <w:color w:val="000000"/>
              </w:rPr>
              <w:t>2</w:t>
            </w:r>
            <w:r>
              <w:rPr>
                <w:color w:val="000000"/>
              </w:rPr>
              <w:t>9</w:t>
            </w:r>
            <w:r w:rsidRPr="00DD3CDC">
              <w:rPr>
                <w:color w:val="000000"/>
              </w:rPr>
              <w:t>.</w:t>
            </w:r>
          </w:p>
        </w:tc>
        <w:tc>
          <w:tcPr>
            <w:tcW w:w="4935" w:type="dxa"/>
          </w:tcPr>
          <w:p w:rsidR="008916C9" w:rsidRPr="00DD3CDC" w:rsidRDefault="008916C9" w:rsidP="00C945DF">
            <w:pPr>
              <w:snapToGrid w:val="0"/>
              <w:rPr>
                <w:color w:val="000000"/>
              </w:rPr>
            </w:pPr>
            <w:r w:rsidRPr="00DD3CDC">
              <w:rPr>
                <w:color w:val="000000"/>
              </w:rPr>
              <w:t>Профессор</w:t>
            </w:r>
            <w:r>
              <w:rPr>
                <w:color w:val="000000"/>
              </w:rPr>
              <w:t xml:space="preserve"> ИПМ им. Келдыша,</w:t>
            </w:r>
          </w:p>
          <w:p w:rsidR="008916C9" w:rsidRPr="00DD3CDC" w:rsidRDefault="008916C9" w:rsidP="00FF5FE1">
            <w:pPr>
              <w:rPr>
                <w:color w:val="000000"/>
              </w:rPr>
            </w:pPr>
            <w:r w:rsidRPr="00DD3CDC">
              <w:rPr>
                <w:color w:val="000000"/>
              </w:rPr>
              <w:t>д.ф.-м.н. Елизарова Т.</w:t>
            </w:r>
            <w:r>
              <w:rPr>
                <w:color w:val="000000"/>
              </w:rPr>
              <w:t>Г</w:t>
            </w:r>
            <w:r w:rsidRPr="00DD3CDC">
              <w:rPr>
                <w:color w:val="000000"/>
              </w:rPr>
              <w:t>.</w:t>
            </w:r>
          </w:p>
        </w:tc>
        <w:tc>
          <w:tcPr>
            <w:tcW w:w="3402" w:type="dxa"/>
          </w:tcPr>
          <w:p w:rsidR="008916C9" w:rsidRPr="00DD3CDC" w:rsidRDefault="008916C9" w:rsidP="00DC15FC">
            <w:pPr>
              <w:rPr>
                <w:color w:val="000000"/>
              </w:rPr>
            </w:pPr>
            <w:r w:rsidRPr="00DD3CDC">
              <w:rPr>
                <w:color w:val="000000"/>
              </w:rPr>
              <w:t>125047, Москва, Миусская пл., д.4, ИПМ им. М.В.Келдыша РАН</w:t>
            </w:r>
          </w:p>
        </w:tc>
        <w:tc>
          <w:tcPr>
            <w:tcW w:w="956" w:type="dxa"/>
          </w:tcPr>
          <w:p w:rsidR="008916C9" w:rsidRPr="00DD3CDC" w:rsidRDefault="008916C9" w:rsidP="00FC146A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  <w:tr w:rsidR="008916C9" w:rsidRPr="00DD3CDC">
        <w:tc>
          <w:tcPr>
            <w:tcW w:w="560" w:type="dxa"/>
          </w:tcPr>
          <w:p w:rsidR="008916C9" w:rsidRPr="00DD3CDC" w:rsidRDefault="008916C9" w:rsidP="00D17AAD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Pr="00DD3CDC">
              <w:rPr>
                <w:color w:val="000000"/>
              </w:rPr>
              <w:t>.</w:t>
            </w:r>
          </w:p>
        </w:tc>
        <w:tc>
          <w:tcPr>
            <w:tcW w:w="4935" w:type="dxa"/>
          </w:tcPr>
          <w:p w:rsidR="008916C9" w:rsidRPr="00DD3CDC" w:rsidRDefault="008916C9" w:rsidP="00DC15FC">
            <w:pPr>
              <w:rPr>
                <w:color w:val="000000"/>
              </w:rPr>
            </w:pPr>
            <w:r>
              <w:rPr>
                <w:color w:val="000000"/>
              </w:rPr>
              <w:t>Профессор НИЯУ МИФИ, д.ф.-м.н. Жданов В.М.</w:t>
            </w:r>
          </w:p>
        </w:tc>
        <w:tc>
          <w:tcPr>
            <w:tcW w:w="3402" w:type="dxa"/>
          </w:tcPr>
          <w:p w:rsidR="008916C9" w:rsidRPr="00DD3CDC" w:rsidRDefault="008916C9" w:rsidP="00DC15FC">
            <w:pPr>
              <w:rPr>
                <w:color w:val="000000"/>
              </w:rPr>
            </w:pPr>
            <w:r>
              <w:rPr>
                <w:color w:val="000000"/>
              </w:rPr>
              <w:t>115409, Москва, Каширское шоссе, д. 31, НИЯУ МИФИ</w:t>
            </w:r>
          </w:p>
        </w:tc>
        <w:tc>
          <w:tcPr>
            <w:tcW w:w="956" w:type="dxa"/>
          </w:tcPr>
          <w:p w:rsidR="008916C9" w:rsidRPr="00DD3CDC" w:rsidRDefault="008916C9" w:rsidP="00FC146A">
            <w:pPr>
              <w:jc w:val="center"/>
              <w:rPr>
                <w:color w:val="000000"/>
              </w:rPr>
            </w:pPr>
            <w:r w:rsidRPr="00DD3CDC">
              <w:rPr>
                <w:color w:val="000000"/>
              </w:rPr>
              <w:t>1</w:t>
            </w:r>
          </w:p>
        </w:tc>
      </w:tr>
    </w:tbl>
    <w:p w:rsidR="008916C9" w:rsidRDefault="008916C9" w:rsidP="00577FB3">
      <w:pPr>
        <w:spacing w:line="360" w:lineRule="auto"/>
        <w:jc w:val="both"/>
        <w:rPr>
          <w:color w:val="000000"/>
        </w:rPr>
      </w:pPr>
    </w:p>
    <w:p w:rsidR="008916C9" w:rsidRDefault="008916C9" w:rsidP="00577FB3">
      <w:pPr>
        <w:spacing w:line="360" w:lineRule="auto"/>
        <w:jc w:val="both"/>
        <w:rPr>
          <w:color w:val="000000"/>
        </w:rPr>
      </w:pPr>
    </w:p>
    <w:p w:rsidR="008916C9" w:rsidRPr="00DD3CDC" w:rsidRDefault="008916C9" w:rsidP="00577FB3">
      <w:pPr>
        <w:spacing w:line="360" w:lineRule="auto"/>
        <w:jc w:val="both"/>
        <w:rPr>
          <w:color w:val="000000"/>
        </w:rPr>
      </w:pPr>
    </w:p>
    <w:tbl>
      <w:tblPr>
        <w:tblW w:w="0" w:type="auto"/>
        <w:tblInd w:w="-106" w:type="dxa"/>
        <w:tblLook w:val="01E0"/>
      </w:tblPr>
      <w:tblGrid>
        <w:gridCol w:w="7308"/>
        <w:gridCol w:w="2545"/>
      </w:tblGrid>
      <w:tr w:rsidR="008916C9" w:rsidRPr="00DD3CDC">
        <w:tc>
          <w:tcPr>
            <w:tcW w:w="7308" w:type="dxa"/>
            <w:vAlign w:val="bottom"/>
          </w:tcPr>
          <w:p w:rsidR="008916C9" w:rsidRPr="00DD3CDC" w:rsidRDefault="008916C9" w:rsidP="00E85F79">
            <w:pPr>
              <w:spacing w:line="360" w:lineRule="auto"/>
              <w:rPr>
                <w:color w:val="000000"/>
              </w:rPr>
            </w:pPr>
            <w:r w:rsidRPr="00DD3CDC">
              <w:rPr>
                <w:color w:val="000000"/>
              </w:rPr>
              <w:t>Председатель</w:t>
            </w:r>
          </w:p>
          <w:p w:rsidR="008916C9" w:rsidRPr="00DD3CDC" w:rsidRDefault="008916C9" w:rsidP="00E85F79">
            <w:pPr>
              <w:spacing w:line="360" w:lineRule="auto"/>
              <w:rPr>
                <w:color w:val="000000"/>
              </w:rPr>
            </w:pPr>
            <w:r w:rsidRPr="00DD3CDC">
              <w:rPr>
                <w:color w:val="000000"/>
              </w:rPr>
              <w:t>диссертационного совета Д 212.125.1</w:t>
            </w:r>
            <w:r>
              <w:rPr>
                <w:color w:val="000000"/>
              </w:rPr>
              <w:t>2</w:t>
            </w:r>
            <w:r w:rsidRPr="00DD3CDC">
              <w:rPr>
                <w:color w:val="000000"/>
              </w:rPr>
              <w:t>,</w:t>
            </w:r>
          </w:p>
          <w:p w:rsidR="008916C9" w:rsidRDefault="008916C9" w:rsidP="00E85F79">
            <w:pPr>
              <w:spacing w:line="360" w:lineRule="auto"/>
              <w:rPr>
                <w:color w:val="000000"/>
              </w:rPr>
            </w:pPr>
            <w:r w:rsidRPr="00DD3CDC">
              <w:rPr>
                <w:color w:val="000000"/>
              </w:rPr>
              <w:t>д.</w:t>
            </w:r>
            <w:r>
              <w:rPr>
                <w:color w:val="000000"/>
              </w:rPr>
              <w:t>т</w:t>
            </w:r>
            <w:r w:rsidRPr="00DD3CDC">
              <w:rPr>
                <w:color w:val="000000"/>
              </w:rPr>
              <w:t>.н., проф</w:t>
            </w:r>
            <w:r>
              <w:rPr>
                <w:color w:val="000000"/>
              </w:rPr>
              <w:t>ессор</w:t>
            </w:r>
          </w:p>
          <w:p w:rsidR="008916C9" w:rsidRDefault="008916C9" w:rsidP="00E85F79">
            <w:pPr>
              <w:spacing w:line="360" w:lineRule="auto"/>
              <w:rPr>
                <w:color w:val="000000"/>
              </w:rPr>
            </w:pPr>
          </w:p>
          <w:p w:rsidR="008916C9" w:rsidRPr="00DD3CDC" w:rsidRDefault="008916C9" w:rsidP="00E85F79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2545" w:type="dxa"/>
            <w:vAlign w:val="bottom"/>
          </w:tcPr>
          <w:p w:rsidR="008916C9" w:rsidRDefault="008916C9" w:rsidP="00E85F7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DD3CDC">
              <w:rPr>
                <w:color w:val="000000"/>
              </w:rPr>
              <w:t>.</w:t>
            </w:r>
            <w:r>
              <w:rPr>
                <w:color w:val="000000"/>
              </w:rPr>
              <w:t>В</w:t>
            </w:r>
            <w:r w:rsidRPr="00DD3CDC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Малышев</w:t>
            </w:r>
          </w:p>
          <w:p w:rsidR="008916C9" w:rsidRPr="00DD3CDC" w:rsidRDefault="008916C9" w:rsidP="00E85F79">
            <w:pPr>
              <w:spacing w:line="360" w:lineRule="auto"/>
              <w:rPr>
                <w:color w:val="000000"/>
              </w:rPr>
            </w:pPr>
          </w:p>
        </w:tc>
      </w:tr>
      <w:tr w:rsidR="008916C9" w:rsidRPr="00DD3CDC">
        <w:tc>
          <w:tcPr>
            <w:tcW w:w="7308" w:type="dxa"/>
            <w:vAlign w:val="bottom"/>
          </w:tcPr>
          <w:p w:rsidR="008916C9" w:rsidRPr="00DD3CDC" w:rsidRDefault="008916C9" w:rsidP="00E85F79">
            <w:pPr>
              <w:spacing w:line="360" w:lineRule="auto"/>
              <w:rPr>
                <w:color w:val="000000"/>
              </w:rPr>
            </w:pPr>
            <w:r w:rsidRPr="00DD3CDC">
              <w:rPr>
                <w:color w:val="000000"/>
              </w:rPr>
              <w:t>Ученый секретарь</w:t>
            </w:r>
          </w:p>
          <w:p w:rsidR="008916C9" w:rsidRPr="00DD3CDC" w:rsidRDefault="008916C9" w:rsidP="00E85F79">
            <w:pPr>
              <w:spacing w:line="360" w:lineRule="auto"/>
              <w:rPr>
                <w:color w:val="000000"/>
              </w:rPr>
            </w:pPr>
            <w:r w:rsidRPr="00DD3CDC">
              <w:rPr>
                <w:color w:val="000000"/>
              </w:rPr>
              <w:t>диссертационного Совета Д 212.125.1</w:t>
            </w:r>
            <w:r>
              <w:rPr>
                <w:color w:val="000000"/>
              </w:rPr>
              <w:t>2</w:t>
            </w:r>
            <w:r w:rsidRPr="00DD3CDC">
              <w:rPr>
                <w:color w:val="000000"/>
              </w:rPr>
              <w:t>,</w:t>
            </w:r>
          </w:p>
          <w:p w:rsidR="008916C9" w:rsidRPr="00DD3CDC" w:rsidRDefault="008916C9" w:rsidP="00AA6C2F">
            <w:pPr>
              <w:spacing w:line="360" w:lineRule="auto"/>
              <w:rPr>
                <w:color w:val="000000"/>
              </w:rPr>
            </w:pPr>
            <w:r w:rsidRPr="00DD3CDC">
              <w:rPr>
                <w:color w:val="000000"/>
              </w:rPr>
              <w:t>к.</w:t>
            </w:r>
            <w:r>
              <w:rPr>
                <w:color w:val="000000"/>
              </w:rPr>
              <w:t>т</w:t>
            </w:r>
            <w:r w:rsidRPr="00DD3CDC">
              <w:rPr>
                <w:color w:val="000000"/>
              </w:rPr>
              <w:t xml:space="preserve">.н., </w:t>
            </w:r>
            <w:r>
              <w:rPr>
                <w:color w:val="000000"/>
              </w:rPr>
              <w:t>доцент</w:t>
            </w:r>
          </w:p>
        </w:tc>
        <w:tc>
          <w:tcPr>
            <w:tcW w:w="2545" w:type="dxa"/>
            <w:vAlign w:val="bottom"/>
          </w:tcPr>
          <w:p w:rsidR="008916C9" w:rsidRPr="00DD3CDC" w:rsidRDefault="008916C9" w:rsidP="00E85F79">
            <w:pPr>
              <w:spacing w:line="360" w:lineRule="auto"/>
              <w:rPr>
                <w:color w:val="000000"/>
              </w:rPr>
            </w:pPr>
            <w:r w:rsidRPr="00DD3CDC">
              <w:rPr>
                <w:color w:val="000000"/>
              </w:rPr>
              <w:t>В.</w:t>
            </w:r>
            <w:r>
              <w:rPr>
                <w:color w:val="000000"/>
              </w:rPr>
              <w:t>В</w:t>
            </w:r>
            <w:r w:rsidRPr="00DD3CDC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Дарнопых</w:t>
            </w:r>
          </w:p>
        </w:tc>
      </w:tr>
    </w:tbl>
    <w:p w:rsidR="008916C9" w:rsidRPr="00DD3CDC" w:rsidRDefault="008916C9" w:rsidP="007D17F2">
      <w:pPr>
        <w:jc w:val="both"/>
        <w:rPr>
          <w:color w:val="000000"/>
        </w:rPr>
      </w:pPr>
    </w:p>
    <w:sectPr w:rsidR="008916C9" w:rsidRPr="00DD3CDC" w:rsidSect="000E7590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F3970"/>
    <w:multiLevelType w:val="hybridMultilevel"/>
    <w:tmpl w:val="95DECB78"/>
    <w:lvl w:ilvl="0" w:tplc="A348A31A">
      <w:start w:val="14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17384A"/>
    <w:multiLevelType w:val="hybridMultilevel"/>
    <w:tmpl w:val="375A0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7FB3"/>
    <w:rsid w:val="000E7590"/>
    <w:rsid w:val="00111494"/>
    <w:rsid w:val="00160B1B"/>
    <w:rsid w:val="0016668A"/>
    <w:rsid w:val="001D412B"/>
    <w:rsid w:val="001D5C19"/>
    <w:rsid w:val="00210878"/>
    <w:rsid w:val="00222532"/>
    <w:rsid w:val="00287A6A"/>
    <w:rsid w:val="002E283B"/>
    <w:rsid w:val="0031110D"/>
    <w:rsid w:val="003378B5"/>
    <w:rsid w:val="0036781B"/>
    <w:rsid w:val="00367A85"/>
    <w:rsid w:val="003B31A8"/>
    <w:rsid w:val="003B782A"/>
    <w:rsid w:val="003F4E5B"/>
    <w:rsid w:val="004831C2"/>
    <w:rsid w:val="00483B4A"/>
    <w:rsid w:val="00570392"/>
    <w:rsid w:val="00577FB3"/>
    <w:rsid w:val="00581AF8"/>
    <w:rsid w:val="00597960"/>
    <w:rsid w:val="005A6990"/>
    <w:rsid w:val="005C7030"/>
    <w:rsid w:val="005D5BBA"/>
    <w:rsid w:val="00606AC4"/>
    <w:rsid w:val="00625D4F"/>
    <w:rsid w:val="006873A1"/>
    <w:rsid w:val="006A0E60"/>
    <w:rsid w:val="006C2BF8"/>
    <w:rsid w:val="00722679"/>
    <w:rsid w:val="007467A2"/>
    <w:rsid w:val="00785CE4"/>
    <w:rsid w:val="007A3DC0"/>
    <w:rsid w:val="007D14A6"/>
    <w:rsid w:val="007D17F2"/>
    <w:rsid w:val="008037D3"/>
    <w:rsid w:val="00804F5A"/>
    <w:rsid w:val="00806D2C"/>
    <w:rsid w:val="008916C9"/>
    <w:rsid w:val="0089565A"/>
    <w:rsid w:val="008B29ED"/>
    <w:rsid w:val="008D6EFF"/>
    <w:rsid w:val="008E371C"/>
    <w:rsid w:val="00966E05"/>
    <w:rsid w:val="009E5859"/>
    <w:rsid w:val="009E6242"/>
    <w:rsid w:val="00A24340"/>
    <w:rsid w:val="00A52B53"/>
    <w:rsid w:val="00A77BF1"/>
    <w:rsid w:val="00AA544D"/>
    <w:rsid w:val="00AA6C2F"/>
    <w:rsid w:val="00AB66CB"/>
    <w:rsid w:val="00B24A93"/>
    <w:rsid w:val="00B5116E"/>
    <w:rsid w:val="00B6728D"/>
    <w:rsid w:val="00BD1E72"/>
    <w:rsid w:val="00C0538F"/>
    <w:rsid w:val="00C734B0"/>
    <w:rsid w:val="00C916CD"/>
    <w:rsid w:val="00C945DF"/>
    <w:rsid w:val="00CD6CCD"/>
    <w:rsid w:val="00CE28D8"/>
    <w:rsid w:val="00D17AAD"/>
    <w:rsid w:val="00D24D73"/>
    <w:rsid w:val="00D855D6"/>
    <w:rsid w:val="00DC15FC"/>
    <w:rsid w:val="00DD3CDC"/>
    <w:rsid w:val="00E00DC7"/>
    <w:rsid w:val="00E14293"/>
    <w:rsid w:val="00E17765"/>
    <w:rsid w:val="00E34C6B"/>
    <w:rsid w:val="00E42255"/>
    <w:rsid w:val="00E559F8"/>
    <w:rsid w:val="00E61B7F"/>
    <w:rsid w:val="00E85F79"/>
    <w:rsid w:val="00EB02E4"/>
    <w:rsid w:val="00F766EC"/>
    <w:rsid w:val="00F81D39"/>
    <w:rsid w:val="00FC146A"/>
    <w:rsid w:val="00FE35B9"/>
    <w:rsid w:val="00FF5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B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577F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7FB3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Знак Знак Знак Знак Знак Знак Знак Знак1 Знак Знак Знак Знак Знак Знак Знак Знак Знак1 Знак"/>
    <w:basedOn w:val="Normal"/>
    <w:uiPriority w:val="99"/>
    <w:rsid w:val="00577FB3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footer1">
    <w:name w:val="footer1"/>
    <w:basedOn w:val="DefaultParagraphFont"/>
    <w:uiPriority w:val="99"/>
    <w:rsid w:val="00577FB3"/>
    <w:rPr>
      <w:rFonts w:ascii="Arial" w:hAnsi="Arial" w:cs="Arial"/>
      <w:color w:val="auto"/>
      <w:sz w:val="18"/>
      <w:szCs w:val="18"/>
      <w:u w:val="none"/>
      <w:effect w:val="none"/>
      <w:shd w:val="clear" w:color="auto" w:fill="auto"/>
    </w:rPr>
  </w:style>
  <w:style w:type="paragraph" w:styleId="BodyText">
    <w:name w:val="Body Text"/>
    <w:basedOn w:val="Normal"/>
    <w:link w:val="BodyTextChar"/>
    <w:uiPriority w:val="99"/>
    <w:semiHidden/>
    <w:rsid w:val="00577F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77FB3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textar10bbl1">
    <w:name w:val="text_ar_10_b_bl1"/>
    <w:basedOn w:val="DefaultParagraphFont"/>
    <w:uiPriority w:val="99"/>
    <w:rsid w:val="00577FB3"/>
    <w:rPr>
      <w:rFonts w:ascii="Arial" w:hAnsi="Arial" w:cs="Arial"/>
      <w:b/>
      <w:bCs/>
      <w:color w:val="000000"/>
      <w:sz w:val="20"/>
      <w:szCs w:val="20"/>
    </w:rPr>
  </w:style>
  <w:style w:type="paragraph" w:customStyle="1" w:styleId="a">
    <w:name w:val="Стиль"/>
    <w:uiPriority w:val="99"/>
    <w:rsid w:val="00577FB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uiPriority w:val="99"/>
    <w:rsid w:val="00577FB3"/>
  </w:style>
  <w:style w:type="paragraph" w:styleId="ListParagraph">
    <w:name w:val="List Paragraph"/>
    <w:basedOn w:val="Normal"/>
    <w:uiPriority w:val="99"/>
    <w:qFormat/>
    <w:rsid w:val="00577FB3"/>
    <w:pPr>
      <w:ind w:left="720"/>
    </w:pPr>
  </w:style>
  <w:style w:type="character" w:styleId="Strong">
    <w:name w:val="Strong"/>
    <w:basedOn w:val="DefaultParagraphFont"/>
    <w:uiPriority w:val="99"/>
    <w:qFormat/>
    <w:rsid w:val="00785CE4"/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785CE4"/>
  </w:style>
  <w:style w:type="character" w:styleId="Hyperlink">
    <w:name w:val="Hyperlink"/>
    <w:basedOn w:val="DefaultParagraphFont"/>
    <w:uiPriority w:val="99"/>
    <w:rsid w:val="00785CE4"/>
    <w:rPr>
      <w:color w:val="0000FF"/>
      <w:u w:val="single"/>
    </w:rPr>
  </w:style>
  <w:style w:type="paragraph" w:customStyle="1" w:styleId="Normal1">
    <w:name w:val="Normal1"/>
    <w:uiPriority w:val="99"/>
    <w:rsid w:val="00FC146A"/>
    <w:pPr>
      <w:suppressAutoHyphens/>
      <w:spacing w:before="100" w:after="100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uiPriority w:val="99"/>
    <w:rsid w:val="003F4E5B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446</TotalTime>
  <Pages>3</Pages>
  <Words>792</Words>
  <Characters>4515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Yury</cp:lastModifiedBy>
  <cp:revision>36</cp:revision>
  <cp:lastPrinted>2015-07-07T15:07:00Z</cp:lastPrinted>
  <dcterms:created xsi:type="dcterms:W3CDTF">2013-09-17T11:56:00Z</dcterms:created>
  <dcterms:modified xsi:type="dcterms:W3CDTF">2016-08-27T19:13:00Z</dcterms:modified>
</cp:coreProperties>
</file>